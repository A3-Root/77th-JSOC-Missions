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188" w14:textId="46F8C875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MISSION NO.</w:t>
      </w:r>
      <w:r>
        <w:rPr>
          <w:rFonts w:ascii="Proxima Nova" w:eastAsia="Proxima Nova" w:hAnsi="Proxima Nova" w:cs="Proxima Nova"/>
        </w:rPr>
        <w:t xml:space="preserve"> </w:t>
      </w:r>
      <w:r w:rsidR="00B3441C">
        <w:t>20042</w:t>
      </w:r>
      <w:r w:rsidR="0051628F">
        <w:t>8</w:t>
      </w:r>
      <w:r w:rsidR="00B3441C">
        <w:t>-</w:t>
      </w:r>
      <w:r w:rsidR="0051628F">
        <w:t>2</w:t>
      </w:r>
    </w:p>
    <w:p w14:paraId="737A57D5" w14:textId="31051207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CODENAME:</w:t>
      </w:r>
      <w:r>
        <w:rPr>
          <w:rFonts w:ascii="Proxima Nova" w:eastAsia="Proxima Nova" w:hAnsi="Proxima Nova" w:cs="Proxima Nova"/>
        </w:rPr>
        <w:t xml:space="preserve"> </w:t>
      </w:r>
      <w:r w:rsidR="00FD23DD">
        <w:rPr>
          <w:rFonts w:ascii="Proxima Nova" w:eastAsia="Proxima Nova" w:hAnsi="Proxima Nova" w:cs="Proxima Nova"/>
        </w:rPr>
        <w:t>GROUNDED ARMSTRONG</w:t>
      </w:r>
    </w:p>
    <w:p w14:paraId="378886E2" w14:textId="60345C48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NATURE:</w:t>
      </w:r>
      <w:r>
        <w:rPr>
          <w:rFonts w:ascii="Proxima Nova" w:eastAsia="Proxima Nova" w:hAnsi="Proxima Nova" w:cs="Proxima Nova"/>
        </w:rPr>
        <w:t xml:space="preserve"> </w:t>
      </w:r>
      <w:r w:rsidR="00E70B53">
        <w:rPr>
          <w:rFonts w:ascii="Proxima Nova" w:eastAsia="Proxima Nova" w:hAnsi="Proxima Nova" w:cs="Proxima Nova"/>
        </w:rPr>
        <w:t xml:space="preserve">INFILTRATION &amp; </w:t>
      </w:r>
      <w:r w:rsidR="001604FE">
        <w:rPr>
          <w:rFonts w:ascii="Proxima Nova" w:eastAsia="Proxima Nova" w:hAnsi="Proxima Nova" w:cs="Proxima Nova"/>
        </w:rPr>
        <w:t>SABOTAGE</w:t>
      </w:r>
    </w:p>
    <w:p w14:paraId="0BAB535D" w14:textId="77777777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LETHAL FORCE: </w:t>
      </w:r>
      <w:r>
        <w:rPr>
          <w:rFonts w:ascii="Proxima Nova" w:eastAsia="Proxima Nova" w:hAnsi="Proxima Nova" w:cs="Proxima Nova"/>
        </w:rPr>
        <w:t>AUTHORIZED</w:t>
      </w:r>
    </w:p>
    <w:p w14:paraId="46A9C04C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  <w:sectPr w:rsidR="00F34F00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42EF3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STAFF:</w:t>
      </w:r>
    </w:p>
    <w:p w14:paraId="17DFCF06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Col. Knight</w:t>
      </w:r>
    </w:p>
    <w:p w14:paraId="0015DBF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Maj. Madtrap</w:t>
      </w:r>
    </w:p>
    <w:p w14:paraId="61A3805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Alxander</w:t>
      </w:r>
    </w:p>
    <w:p w14:paraId="587EA67A" w14:textId="77777777" w:rsidR="00345EBA" w:rsidRDefault="00345EBA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Quicky</w:t>
      </w:r>
    </w:p>
    <w:p w14:paraId="0DC571E3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2Lt. Paul</w:t>
      </w:r>
    </w:p>
    <w:p w14:paraId="6AAEC397" w14:textId="77777777" w:rsidR="0087319F" w:rsidRDefault="00345EBA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Root</w:t>
      </w:r>
    </w:p>
    <w:p w14:paraId="4D92658D" w14:textId="77777777" w:rsidR="0087319F" w:rsidRDefault="0087319F" w:rsidP="0087319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44EA912" w14:textId="2E9A6784" w:rsidR="00F34F00" w:rsidRPr="0087319F" w:rsidRDefault="00000000" w:rsidP="0087319F">
      <w:pPr>
        <w:spacing w:line="240" w:lineRule="auto"/>
        <w:ind w:left="720"/>
        <w:rPr>
          <w:rFonts w:ascii="Proxima Nova" w:eastAsia="Proxima Nova" w:hAnsi="Proxima Nova" w:cs="Proxima Nova"/>
        </w:rPr>
        <w:sectPr w:rsidR="00F34F00" w:rsidRPr="0087319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87319F">
        <w:rPr>
          <w:rFonts w:ascii="Proxima Nova" w:eastAsia="Proxima Nova" w:hAnsi="Proxima Nova" w:cs="Proxima Nova"/>
          <w:b/>
        </w:rPr>
        <w:t>SITUATION:</w:t>
      </w:r>
      <w:r w:rsidR="00E95A87" w:rsidRPr="0087319F">
        <w:rPr>
          <w:rFonts w:ascii="Proxima Nova" w:eastAsia="Proxima Nova" w:hAnsi="Proxima Nova" w:cs="Proxima Nova"/>
          <w:b/>
        </w:rPr>
        <w:br/>
      </w:r>
      <w:r w:rsidR="00ED400F">
        <w:rPr>
          <w:rFonts w:ascii="Proxima Nova" w:eastAsia="Proxima Nova" w:hAnsi="Proxima Nova" w:cs="Proxima Nova"/>
        </w:rPr>
        <w:t xml:space="preserve">An infantry platoon and 4 SMAR crew of </w:t>
      </w:r>
      <w:r w:rsidR="00ED400F" w:rsidRPr="00ED400F">
        <w:rPr>
          <w:rFonts w:ascii="Proxima Nova" w:eastAsia="Proxima Nova" w:hAnsi="Proxima Nova" w:cs="Proxima Nova"/>
        </w:rPr>
        <w:t xml:space="preserve">77th JSOC being deployed at Fapovo to counter the threat posed by a rocket launch carrying an electromagnetic spectrum disk by Russian forces following the success of Op. Stranded </w:t>
      </w:r>
      <w:r w:rsidR="00A641EF" w:rsidRPr="00ED400F">
        <w:rPr>
          <w:rFonts w:ascii="Proxima Nova" w:eastAsia="Proxima Nova" w:hAnsi="Proxima Nova" w:cs="Proxima Nova"/>
        </w:rPr>
        <w:t>Plenipotentiary</w:t>
      </w:r>
      <w:r w:rsidR="00ED400F">
        <w:rPr>
          <w:rFonts w:ascii="Proxima Nova" w:eastAsia="Proxima Nova" w:hAnsi="Proxima Nova" w:cs="Proxima Nova"/>
        </w:rPr>
        <w:t>.</w:t>
      </w:r>
    </w:p>
    <w:p w14:paraId="58B8B8A8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4190E9C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MISSION / EXECUTION:</w:t>
      </w:r>
    </w:p>
    <w:p w14:paraId="6F668FCD" w14:textId="379533CF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Organization:</w:t>
      </w:r>
      <w:r>
        <w:rPr>
          <w:rFonts w:ascii="Proxima Nova" w:eastAsia="Proxima Nova" w:hAnsi="Proxima Nova" w:cs="Proxima Nova"/>
        </w:rPr>
        <w:t xml:space="preserve"> </w:t>
      </w:r>
      <w:r w:rsidR="00651BC1">
        <w:rPr>
          <w:rFonts w:ascii="Proxima Nova" w:eastAsia="Proxima Nova" w:hAnsi="Proxima Nova" w:cs="Proxima Nova"/>
        </w:rPr>
        <w:t>Delta Platoon consisting of 3 – 4 squads</w:t>
      </w:r>
      <w:r w:rsidR="00FA6768">
        <w:rPr>
          <w:rFonts w:ascii="Proxima Nova" w:eastAsia="Proxima Nova" w:hAnsi="Proxima Nova" w:cs="Proxima Nova"/>
        </w:rPr>
        <w:t xml:space="preserve"> will be deployed accompanied by </w:t>
      </w:r>
      <w:r w:rsidR="00ED400F">
        <w:rPr>
          <w:rFonts w:ascii="Proxima Nova" w:eastAsia="Proxima Nova" w:hAnsi="Proxima Nova" w:cs="Proxima Nova"/>
        </w:rPr>
        <w:t>4</w:t>
      </w:r>
      <w:r w:rsidR="00FA6768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 xml:space="preserve">SMAR crew members </w:t>
      </w:r>
      <w:r w:rsidR="00FA6768">
        <w:rPr>
          <w:rFonts w:ascii="Proxima Nova" w:eastAsia="Proxima Nova" w:hAnsi="Proxima Nova" w:cs="Proxima Nova"/>
        </w:rPr>
        <w:t>for mission execution</w:t>
      </w:r>
      <w:r>
        <w:rPr>
          <w:rFonts w:ascii="Proxima Nova" w:eastAsia="Proxima Nova" w:hAnsi="Proxima Nova" w:cs="Proxima Nova"/>
        </w:rPr>
        <w:t>.</w:t>
      </w:r>
    </w:p>
    <w:p w14:paraId="4CA79100" w14:textId="6DAE0AC3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Summary:</w:t>
      </w:r>
      <w:r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Prevent hostile rocket launch</w:t>
      </w:r>
      <w:r>
        <w:rPr>
          <w:rFonts w:ascii="Proxima Nova" w:eastAsia="Proxima Nova" w:hAnsi="Proxima Nova" w:cs="Proxima Nova"/>
        </w:rPr>
        <w:t>.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Rescue scientist “MacGuyver”</w:t>
      </w:r>
      <w:r w:rsidR="0087319F">
        <w:rPr>
          <w:rFonts w:ascii="Proxima Nova" w:eastAsia="Proxima Nova" w:hAnsi="Proxima Nova" w:cs="Proxima Nova"/>
        </w:rPr>
        <w:t>.</w:t>
      </w:r>
      <w:r w:rsidR="00ED400F">
        <w:rPr>
          <w:rFonts w:ascii="Proxima Nova" w:eastAsia="Proxima Nova" w:hAnsi="Proxima Nova" w:cs="Proxima Nova"/>
        </w:rPr>
        <w:t xml:space="preserve"> Capture/Kill HVTs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“</w:t>
      </w:r>
      <w:r w:rsidR="00A641EF">
        <w:rPr>
          <w:rFonts w:ascii="Proxima Nova" w:eastAsia="Proxima Nova" w:hAnsi="Proxima Nova" w:cs="Proxima Nova"/>
        </w:rPr>
        <w:t>Frankenstein</w:t>
      </w:r>
      <w:r w:rsidR="00ED400F">
        <w:rPr>
          <w:rFonts w:ascii="Proxima Nova" w:eastAsia="Proxima Nova" w:hAnsi="Proxima Nova" w:cs="Proxima Nova"/>
        </w:rPr>
        <w:t>” &amp; “Johnson”. Secure Armybase (O). Capture Rocket Scientists (O). Recover</w:t>
      </w:r>
      <w:r w:rsidR="00BE3614">
        <w:rPr>
          <w:rFonts w:ascii="Proxima Nova" w:eastAsia="Proxima Nova" w:hAnsi="Proxima Nova" w:cs="Proxima Nova"/>
        </w:rPr>
        <w:t xml:space="preserve"> any</w:t>
      </w:r>
      <w:r w:rsidR="00ED400F">
        <w:rPr>
          <w:rFonts w:ascii="Proxima Nova" w:eastAsia="Proxima Nova" w:hAnsi="Proxima Nova" w:cs="Proxima Nova"/>
        </w:rPr>
        <w:t xml:space="preserve"> intel</w:t>
      </w:r>
      <w:r w:rsidR="00BE3614">
        <w:rPr>
          <w:rFonts w:ascii="Proxima Nova" w:eastAsia="Proxima Nova" w:hAnsi="Proxima Nova" w:cs="Proxima Nova"/>
        </w:rPr>
        <w:t xml:space="preserve"> found</w:t>
      </w:r>
      <w:r w:rsidR="00ED400F">
        <w:rPr>
          <w:rFonts w:ascii="Proxima Nova" w:eastAsia="Proxima Nova" w:hAnsi="Proxima Nova" w:cs="Proxima Nova"/>
        </w:rPr>
        <w:t>.</w:t>
      </w:r>
    </w:p>
    <w:p w14:paraId="53728BA2" w14:textId="76A5242D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Purpose:</w:t>
      </w:r>
      <w:r>
        <w:rPr>
          <w:rFonts w:ascii="Proxima Nova" w:eastAsia="Proxima Nova" w:hAnsi="Proxima Nova" w:cs="Proxima Nova"/>
        </w:rPr>
        <w:t xml:space="preserve"> </w:t>
      </w:r>
      <w:r w:rsidR="006A5D74">
        <w:rPr>
          <w:rFonts w:ascii="Proxima Nova" w:eastAsia="Proxima Nova" w:hAnsi="Proxima Nova" w:cs="Proxima Nova"/>
        </w:rPr>
        <w:t xml:space="preserve">The </w:t>
      </w:r>
      <w:r w:rsidR="00A641EF">
        <w:rPr>
          <w:rFonts w:ascii="Proxima Nova" w:eastAsia="Proxima Nova" w:hAnsi="Proxima Nova" w:cs="Proxima Nova"/>
        </w:rPr>
        <w:t>intel from the scientist we rescued earlier, correlated with rumors of a dark weapon being developed by the Russians</w:t>
      </w:r>
      <w:r w:rsidR="00E61B9B">
        <w:rPr>
          <w:rFonts w:ascii="Proxima Nova" w:eastAsia="Proxima Nova" w:hAnsi="Proxima Nova" w:cs="Proxima Nova"/>
        </w:rPr>
        <w:t>.</w:t>
      </w:r>
      <w:r w:rsidR="00A641EF">
        <w:rPr>
          <w:rFonts w:ascii="Proxima Nova" w:eastAsia="Proxima Nova" w:hAnsi="Proxima Nova" w:cs="Proxima Nova"/>
        </w:rPr>
        <w:t xml:space="preserve"> It’s a high-power wide range emp spectrum disk capable of destroying half of the orbiting satellites and the international space station. Securing it before it launches is of vital importance along with </w:t>
      </w:r>
      <w:r w:rsidR="005A2E81">
        <w:rPr>
          <w:rFonts w:ascii="Proxima Nova" w:eastAsia="Proxima Nova" w:hAnsi="Proxima Nova" w:cs="Proxima Nova"/>
        </w:rPr>
        <w:t>capturing</w:t>
      </w:r>
      <w:r w:rsidR="00A641EF">
        <w:rPr>
          <w:rFonts w:ascii="Proxima Nova" w:eastAsia="Proxima Nova" w:hAnsi="Proxima Nova" w:cs="Proxima Nova"/>
        </w:rPr>
        <w:t xml:space="preserve"> the scientists working on the project</w:t>
      </w:r>
      <w:r w:rsidR="005A2E81">
        <w:rPr>
          <w:rFonts w:ascii="Proxima Nova" w:eastAsia="Proxima Nova" w:hAnsi="Proxima Nova" w:cs="Proxima Nova"/>
        </w:rPr>
        <w:t xml:space="preserve"> with intel found along the way</w:t>
      </w:r>
      <w:r w:rsidR="00A641EF">
        <w:rPr>
          <w:rFonts w:ascii="Proxima Nova" w:eastAsia="Proxima Nova" w:hAnsi="Proxima Nova" w:cs="Proxima Nova"/>
        </w:rPr>
        <w:t>.</w:t>
      </w:r>
    </w:p>
    <w:p w14:paraId="6C63AF80" w14:textId="30D28AF8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End State:</w:t>
      </w:r>
      <w:r>
        <w:rPr>
          <w:rFonts w:ascii="Proxima Nova" w:eastAsia="Proxima Nova" w:hAnsi="Proxima Nova" w:cs="Proxima Nova"/>
        </w:rPr>
        <w:t xml:space="preserve"> </w:t>
      </w:r>
      <w:r w:rsidR="00436359">
        <w:rPr>
          <w:rFonts w:ascii="Proxima Nova" w:eastAsia="Proxima Nova" w:hAnsi="Proxima Nova" w:cs="Proxima Nova"/>
        </w:rPr>
        <w:t>Neutralization of the rocket</w:t>
      </w:r>
      <w:r w:rsidR="007C1C71">
        <w:rPr>
          <w:rFonts w:ascii="Proxima Nova" w:eastAsia="Proxima Nova" w:hAnsi="Proxima Nova" w:cs="Proxima Nova"/>
        </w:rPr>
        <w:t xml:space="preserve"> after gathering sufficient intel and rescuing the scientist “MacGuyver”, the AFRF </w:t>
      </w:r>
      <w:r w:rsidR="0098785B">
        <w:rPr>
          <w:rFonts w:ascii="Proxima Nova" w:eastAsia="Proxima Nova" w:hAnsi="Proxima Nova" w:cs="Proxima Nova"/>
        </w:rPr>
        <w:t>will begin to mobilize a counter assault</w:t>
      </w:r>
      <w:r w:rsidR="007C1C71">
        <w:rPr>
          <w:rFonts w:ascii="Proxima Nova" w:eastAsia="Proxima Nova" w:hAnsi="Proxima Nova" w:cs="Proxima Nova"/>
        </w:rPr>
        <w:t xml:space="preserve"> at which </w:t>
      </w:r>
      <w:r w:rsidR="0098785B">
        <w:rPr>
          <w:rFonts w:ascii="Proxima Nova" w:eastAsia="Proxima Nova" w:hAnsi="Proxima Nova" w:cs="Proxima Nova"/>
        </w:rPr>
        <w:t xml:space="preserve">point </w:t>
      </w:r>
      <w:r w:rsidR="007C1C71">
        <w:rPr>
          <w:rFonts w:ascii="Proxima Nova" w:eastAsia="Proxima Nova" w:hAnsi="Proxima Nova" w:cs="Proxima Nova"/>
        </w:rPr>
        <w:t>an expedited extraction is require</w:t>
      </w:r>
      <w:r w:rsidR="0098785B">
        <w:rPr>
          <w:rFonts w:ascii="Proxima Nova" w:eastAsia="Proxima Nova" w:hAnsi="Proxima Nova" w:cs="Proxima Nova"/>
        </w:rPr>
        <w:t>d</w:t>
      </w:r>
      <w:r w:rsidR="007C1C71">
        <w:rPr>
          <w:rFonts w:ascii="Proxima Nova" w:eastAsia="Proxima Nova" w:hAnsi="Proxima Nova" w:cs="Proxima Nova"/>
        </w:rPr>
        <w:t>.</w:t>
      </w:r>
    </w:p>
    <w:p w14:paraId="47509FAF" w14:textId="303A6D64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5648E6">
        <w:rPr>
          <w:rFonts w:ascii="Proxima Nova" w:eastAsia="Proxima Nova" w:hAnsi="Proxima Nova" w:cs="Proxima Nova"/>
        </w:rPr>
        <w:t xml:space="preserve">Deltas will infiltrate </w:t>
      </w:r>
      <w:r w:rsidR="008C7513">
        <w:rPr>
          <w:rFonts w:ascii="Proxima Nova" w:eastAsia="Proxima Nova" w:hAnsi="Proxima Nova" w:cs="Proxima Nova"/>
        </w:rPr>
        <w:t xml:space="preserve">the Sharkovo island </w:t>
      </w:r>
      <w:r w:rsidR="00DD2338">
        <w:rPr>
          <w:rFonts w:ascii="Proxima Nova" w:eastAsia="Proxima Nova" w:hAnsi="Proxima Nova" w:cs="Proxima Nova"/>
        </w:rPr>
        <w:t>using rhibs</w:t>
      </w:r>
      <w:r w:rsidR="00DC291A">
        <w:rPr>
          <w:rFonts w:ascii="Proxima Nova" w:eastAsia="Proxima Nova" w:hAnsi="Proxima Nova" w:cs="Proxima Nova"/>
        </w:rPr>
        <w:t xml:space="preserve"> and secure Camp Damo</w:t>
      </w:r>
      <w:r w:rsidR="00882A59">
        <w:rPr>
          <w:rFonts w:ascii="Proxima Nova" w:eastAsia="Proxima Nova" w:hAnsi="Proxima Nova" w:cs="Proxima Nova"/>
        </w:rPr>
        <w:t>.</w:t>
      </w:r>
      <w:r w:rsidR="00DC291A">
        <w:rPr>
          <w:rFonts w:ascii="Proxima Nova" w:eastAsia="Proxima Nova" w:hAnsi="Proxima Nova" w:cs="Proxima Nova"/>
        </w:rPr>
        <w:t xml:space="preserve"> SMAR will hijack armored assets they see fit and assist Delta with the mission objectives.</w:t>
      </w:r>
    </w:p>
    <w:p w14:paraId="7B0AE2D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BAD9CB6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COMMUNICATIONS:</w:t>
      </w:r>
    </w:p>
    <w:p w14:paraId="7E61D1F2" w14:textId="5B85D925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 The </w:t>
      </w:r>
      <w:r w:rsidR="00882A59">
        <w:rPr>
          <w:rFonts w:ascii="Proxima Nova" w:eastAsia="Proxima Nova" w:hAnsi="Proxima Nova" w:cs="Proxima Nova"/>
        </w:rPr>
        <w:t xml:space="preserve">status of the </w:t>
      </w:r>
      <w:r w:rsidR="00DC291A">
        <w:rPr>
          <w:rFonts w:ascii="Proxima Nova" w:eastAsia="Proxima Nova" w:hAnsi="Proxima Nova" w:cs="Proxima Nova"/>
        </w:rPr>
        <w:t>rocket site, HVTs, scientist</w:t>
      </w:r>
      <w:r>
        <w:rPr>
          <w:rFonts w:ascii="Proxima Nova" w:eastAsia="Proxima Nova" w:hAnsi="Proxima Nova" w:cs="Proxima Nova"/>
        </w:rPr>
        <w:t xml:space="preserve"> and, by proxy, </w:t>
      </w:r>
      <w:r w:rsidR="00882A59">
        <w:rPr>
          <w:rFonts w:ascii="Proxima Nova" w:eastAsia="Proxima Nova" w:hAnsi="Proxima Nova" w:cs="Proxima Nova"/>
        </w:rPr>
        <w:t>status of the mission</w:t>
      </w:r>
      <w:r>
        <w:rPr>
          <w:rFonts w:ascii="Proxima Nova" w:eastAsia="Proxima Nova" w:hAnsi="Proxima Nova" w:cs="Proxima Nova"/>
        </w:rPr>
        <w:t>.</w:t>
      </w:r>
    </w:p>
    <w:p w14:paraId="09C03D69" w14:textId="77777777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882A59">
        <w:rPr>
          <w:rFonts w:ascii="Proxima Nova" w:eastAsia="Proxima Nova" w:hAnsi="Proxima Nova" w:cs="Proxima Nova"/>
        </w:rPr>
        <w:t xml:space="preserve">Mission Commander - </w:t>
      </w:r>
      <w:r w:rsidR="003E1F26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>
        <w:rPr>
          <w:rFonts w:ascii="Proxima Nova" w:eastAsia="Proxima Nova" w:hAnsi="Proxima Nova" w:cs="Proxima Nova"/>
        </w:rPr>
        <w:t>.</w:t>
      </w:r>
    </w:p>
    <w:p w14:paraId="2F008870" w14:textId="4DC5831C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How:</w:t>
      </w:r>
      <w:r>
        <w:rPr>
          <w:rFonts w:ascii="Proxima Nova" w:eastAsia="Proxima Nova" w:hAnsi="Proxima Nova" w:cs="Proxima Nova"/>
        </w:rPr>
        <w:t xml:space="preserve"> </w:t>
      </w:r>
      <w:r w:rsidR="009E5307">
        <w:rPr>
          <w:rFonts w:ascii="Proxima Nova" w:eastAsia="Proxima Nova" w:hAnsi="Proxima Nova" w:cs="Proxima Nova"/>
        </w:rPr>
        <w:t xml:space="preserve">Status to be reported as per </w:t>
      </w:r>
      <w:r w:rsidR="00DC291A">
        <w:rPr>
          <w:rFonts w:ascii="Proxima Nova" w:eastAsia="Proxima Nova" w:hAnsi="Proxima Nova" w:cs="Proxima Nova"/>
        </w:rPr>
        <w:t xml:space="preserve">its </w:t>
      </w:r>
      <w:r w:rsidR="009E5307">
        <w:rPr>
          <w:rFonts w:ascii="Proxima Nova" w:eastAsia="Proxima Nova" w:hAnsi="Proxima Nova" w:cs="Proxima Nova"/>
        </w:rPr>
        <w:t>codenames “</w:t>
      </w:r>
      <w:r w:rsidR="00DC291A">
        <w:rPr>
          <w:rFonts w:ascii="Proxima Nova" w:eastAsia="Proxima Nova" w:hAnsi="Proxima Nova" w:cs="Proxima Nova"/>
        </w:rPr>
        <w:t>Frankenstein</w:t>
      </w:r>
      <w:r w:rsidR="009E5307">
        <w:rPr>
          <w:rFonts w:ascii="Proxima Nova" w:eastAsia="Proxima Nova" w:hAnsi="Proxima Nova" w:cs="Proxima Nova"/>
        </w:rPr>
        <w:t>”</w:t>
      </w:r>
      <w:r w:rsidR="00DC291A">
        <w:rPr>
          <w:rFonts w:ascii="Proxima Nova" w:eastAsia="Proxima Nova" w:hAnsi="Proxima Nova" w:cs="Proxima Nova"/>
        </w:rPr>
        <w:t xml:space="preserve">, </w:t>
      </w:r>
      <w:r w:rsidR="009E5307">
        <w:rPr>
          <w:rFonts w:ascii="Proxima Nova" w:eastAsia="Proxima Nova" w:hAnsi="Proxima Nova" w:cs="Proxima Nova"/>
        </w:rPr>
        <w:t>“</w:t>
      </w:r>
      <w:r w:rsidR="00DC291A">
        <w:rPr>
          <w:rFonts w:ascii="Proxima Nova" w:eastAsia="Proxima Nova" w:hAnsi="Proxima Nova" w:cs="Proxima Nova"/>
        </w:rPr>
        <w:t>Armstrong</w:t>
      </w:r>
      <w:r w:rsidR="009E5307">
        <w:rPr>
          <w:rFonts w:ascii="Proxima Nova" w:eastAsia="Proxima Nova" w:hAnsi="Proxima Nova" w:cs="Proxima Nova"/>
        </w:rPr>
        <w:t>”</w:t>
      </w:r>
      <w:r w:rsidR="00DC291A">
        <w:rPr>
          <w:rFonts w:ascii="Proxima Nova" w:eastAsia="Proxima Nova" w:hAnsi="Proxima Nova" w:cs="Proxima Nova"/>
        </w:rPr>
        <w:t>, “Johnson”, “MaGuyver”</w:t>
      </w:r>
      <w:r w:rsidR="009E5307">
        <w:rPr>
          <w:rFonts w:ascii="Proxima Nova" w:eastAsia="Proxima Nova" w:hAnsi="Proxima Nova" w:cs="Proxima Nova"/>
        </w:rPr>
        <w:t xml:space="preserve"> respectively</w:t>
      </w:r>
      <w:r>
        <w:rPr>
          <w:rFonts w:ascii="Proxima Nova" w:eastAsia="Proxima Nova" w:hAnsi="Proxima Nova" w:cs="Proxima Nova"/>
        </w:rPr>
        <w:t>.</w:t>
      </w:r>
    </w:p>
    <w:p w14:paraId="427EF95E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1C316C5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SERVICE SUPPORT:</w:t>
      </w:r>
    </w:p>
    <w:p w14:paraId="2F15C2E9" w14:textId="77763E3D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DC291A">
        <w:rPr>
          <w:rFonts w:ascii="Proxima Nova" w:eastAsia="Proxima Nova" w:hAnsi="Proxima Nova" w:cs="Proxima Nova"/>
        </w:rPr>
        <w:t>4</w:t>
      </w:r>
      <w:r w:rsidR="0007292F">
        <w:rPr>
          <w:rFonts w:ascii="Proxima Nova" w:eastAsia="Proxima Nova" w:hAnsi="Proxima Nova" w:cs="Proxima Nova"/>
        </w:rPr>
        <w:t xml:space="preserve">x </w:t>
      </w:r>
      <w:r w:rsidR="00DC291A">
        <w:rPr>
          <w:rFonts w:ascii="Proxima Nova" w:eastAsia="Proxima Nova" w:hAnsi="Proxima Nova" w:cs="Proxima Nova"/>
        </w:rPr>
        <w:t>SMAR</w:t>
      </w:r>
      <w:r w:rsidR="0007292F">
        <w:rPr>
          <w:rFonts w:ascii="Proxima Nova" w:eastAsia="Proxima Nova" w:hAnsi="Proxima Nova" w:cs="Proxima Nova"/>
        </w:rPr>
        <w:t xml:space="preserve"> </w:t>
      </w:r>
      <w:r w:rsidR="00DC291A">
        <w:rPr>
          <w:rFonts w:ascii="Proxima Nova" w:eastAsia="Proxima Nova" w:hAnsi="Proxima Nova" w:cs="Proxima Nova"/>
        </w:rPr>
        <w:t xml:space="preserve">Crew </w:t>
      </w:r>
      <w:r w:rsidR="0007292F">
        <w:rPr>
          <w:rFonts w:ascii="Proxima Nova" w:eastAsia="Proxima Nova" w:hAnsi="Proxima Nova" w:cs="Proxima Nova"/>
        </w:rPr>
        <w:t xml:space="preserve">- </w:t>
      </w:r>
      <w:r w:rsidR="0007292F" w:rsidRPr="0007292F">
        <w:rPr>
          <w:rFonts w:ascii="MS Gothic" w:eastAsia="MS Gothic" w:hAnsi="MS Gothic" w:cs="MS Gothic" w:hint="eastAsia"/>
        </w:rPr>
        <w:t>▇▇▇▇▇▇▇▇▇▇</w:t>
      </w:r>
      <w:r w:rsidR="0007292F" w:rsidRPr="0007292F">
        <w:rPr>
          <w:rFonts w:ascii="Proxima Nova" w:eastAsia="Proxima Nova" w:hAnsi="Proxima Nova" w:cs="Proxima Nova" w:hint="eastAsia"/>
        </w:rPr>
        <w:t>,</w:t>
      </w:r>
      <w:r w:rsidR="0007292F" w:rsidRPr="0007292F">
        <w:rPr>
          <w:rFonts w:ascii="Proxima Nova" w:eastAsia="Proxima Nova" w:hAnsi="Proxima Nova" w:cs="Proxima Nova"/>
        </w:rPr>
        <w:t xml:space="preserve">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 w:rsidR="0007292F" w:rsidRPr="0007292F">
        <w:rPr>
          <w:rFonts w:ascii="Proxima Nova" w:eastAsia="Proxima Nova" w:hAnsi="Proxima Nova" w:cs="Proxima Nova"/>
        </w:rPr>
        <w:t xml:space="preserve">,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 w:rsidR="00DC291A" w:rsidRPr="0007292F">
        <w:rPr>
          <w:rFonts w:ascii="Proxima Nova" w:eastAsia="Proxima Nova" w:hAnsi="Proxima Nova" w:cs="Proxima Nova"/>
        </w:rPr>
        <w:t xml:space="preserve">, </w:t>
      </w:r>
      <w:r w:rsidR="0007292F" w:rsidRPr="0007292F">
        <w:rPr>
          <w:rFonts w:ascii="Proxima Nova" w:eastAsia="Proxima Nova" w:hAnsi="Proxima Nova" w:cs="Proxima Nova"/>
        </w:rPr>
        <w:t xml:space="preserve">and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>
        <w:rPr>
          <w:rFonts w:ascii="Proxima Nova" w:eastAsia="Proxima Nova" w:hAnsi="Proxima Nova" w:cs="Proxima Nova"/>
        </w:rPr>
        <w:t>.</w:t>
      </w:r>
    </w:p>
    <w:p w14:paraId="70E329CD" w14:textId="3BB1B8F1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</w:t>
      </w:r>
      <w:r w:rsidR="00FA0E6F">
        <w:rPr>
          <w:rFonts w:ascii="Proxima Nova" w:eastAsia="Proxima Nova" w:hAnsi="Proxima Nova" w:cs="Proxima Nova"/>
        </w:rPr>
        <w:t>SMAR</w:t>
      </w:r>
      <w:r w:rsidR="00B1716C">
        <w:rPr>
          <w:rFonts w:ascii="Proxima Nova" w:eastAsia="Proxima Nova" w:hAnsi="Proxima Nova" w:cs="Proxima Nova"/>
        </w:rPr>
        <w:t xml:space="preserve"> </w:t>
      </w:r>
      <w:r w:rsidR="00FA0E6F">
        <w:rPr>
          <w:rFonts w:ascii="Proxima Nova" w:eastAsia="Proxima Nova" w:hAnsi="Proxima Nova" w:cs="Proxima Nova"/>
        </w:rPr>
        <w:t xml:space="preserve">Crew </w:t>
      </w:r>
      <w:r w:rsidR="00B1716C">
        <w:rPr>
          <w:rFonts w:ascii="Proxima Nova" w:eastAsia="Proxima Nova" w:hAnsi="Proxima Nova" w:cs="Proxima Nova"/>
        </w:rPr>
        <w:t xml:space="preserve">can utilize any hostile </w:t>
      </w:r>
      <w:r w:rsidR="00FA0E6F">
        <w:rPr>
          <w:rFonts w:ascii="Proxima Nova" w:eastAsia="Proxima Nova" w:hAnsi="Proxima Nova" w:cs="Proxima Nova"/>
        </w:rPr>
        <w:t>ground</w:t>
      </w:r>
      <w:r w:rsidR="00B1716C">
        <w:rPr>
          <w:rFonts w:ascii="Proxima Nova" w:eastAsia="Proxima Nova" w:hAnsi="Proxima Nova" w:cs="Proxima Nova"/>
        </w:rPr>
        <w:t xml:space="preserve"> asset approved by the Mission Commander</w:t>
      </w:r>
      <w:r>
        <w:rPr>
          <w:rFonts w:ascii="Proxima Nova" w:eastAsia="Proxima Nova" w:hAnsi="Proxima Nova" w:cs="Proxima Nova"/>
        </w:rPr>
        <w:t>.</w:t>
      </w:r>
    </w:p>
    <w:p w14:paraId="55C7906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3FBFE8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RISKS/CONCERNS:</w:t>
      </w:r>
    </w:p>
    <w:p w14:paraId="55619BCD" w14:textId="1349DC97" w:rsidR="00F34F00" w:rsidRDefault="00F028E4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Russian-annexed island borders Grozovia, a strong ally and forefront for all illicit Russian activities</w:t>
      </w:r>
      <w:r w:rsidR="00294333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The </w:t>
      </w:r>
      <w:r w:rsidR="00DD31CE">
        <w:rPr>
          <w:rFonts w:ascii="Proxima Nova" w:eastAsia="Proxima Nova" w:hAnsi="Proxima Nova" w:cs="Proxima Nova"/>
        </w:rPr>
        <w:t>Sharkovo Island has been</w:t>
      </w:r>
      <w:r w:rsidR="00926B72">
        <w:rPr>
          <w:rFonts w:ascii="Proxima Nova" w:eastAsia="Proxima Nova" w:hAnsi="Proxima Nova" w:cs="Proxima Nova"/>
        </w:rPr>
        <w:t xml:space="preserve"> completely</w:t>
      </w:r>
      <w:r w:rsidR="00DD31CE">
        <w:rPr>
          <w:rFonts w:ascii="Proxima Nova" w:eastAsia="Proxima Nova" w:hAnsi="Proxima Nova" w:cs="Proxima Nova"/>
        </w:rPr>
        <w:t xml:space="preserve"> militarized </w:t>
      </w:r>
      <w:r w:rsidR="0016626E">
        <w:rPr>
          <w:rFonts w:ascii="Proxima Nova" w:eastAsia="Proxima Nova" w:hAnsi="Proxima Nova" w:cs="Proxima Nova"/>
        </w:rPr>
        <w:t>with heavy enemy presence. Once detected, expect heavy enemy reinforcements via air with additional air support. It is recommended to deploy with AA launchers</w:t>
      </w:r>
      <w:r w:rsidR="00E65053">
        <w:rPr>
          <w:rFonts w:ascii="Proxima Nova" w:eastAsia="Proxima Nova" w:hAnsi="Proxima Nova" w:cs="Proxima Nova"/>
        </w:rPr>
        <w:t xml:space="preserve"> as this event is of extreme strategic importance for Russia.</w:t>
      </w:r>
    </w:p>
    <w:p w14:paraId="3CB46F3E" w14:textId="77777777" w:rsidR="004E24A4" w:rsidRDefault="004E24A4">
      <w:pPr>
        <w:spacing w:line="240" w:lineRule="auto"/>
        <w:rPr>
          <w:rFonts w:ascii="Proxima Nova" w:eastAsia="Proxima Nova" w:hAnsi="Proxima Nova" w:cs="Proxima Nova"/>
        </w:rPr>
      </w:pPr>
    </w:p>
    <w:p w14:paraId="6DA00AFF" w14:textId="77777777" w:rsidR="004E24A4" w:rsidRDefault="004E24A4">
      <w:pPr>
        <w:spacing w:line="240" w:lineRule="auto"/>
        <w:rPr>
          <w:rFonts w:ascii="Proxima Nova" w:eastAsia="Proxima Nova" w:hAnsi="Proxima Nova" w:cs="Proxima Nova"/>
        </w:rPr>
      </w:pPr>
    </w:p>
    <w:sectPr w:rsidR="004E24A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8321" w14:textId="77777777" w:rsidR="000676C3" w:rsidRDefault="000676C3">
      <w:pPr>
        <w:spacing w:line="240" w:lineRule="auto"/>
      </w:pPr>
      <w:r>
        <w:separator/>
      </w:r>
    </w:p>
  </w:endnote>
  <w:endnote w:type="continuationSeparator" w:id="0">
    <w:p w14:paraId="6FA5D8D1" w14:textId="77777777" w:rsidR="000676C3" w:rsidRDefault="00067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4E2D" w14:textId="6E7F0480" w:rsidR="004E24A4" w:rsidRPr="004E24A4" w:rsidRDefault="004E24A4">
    <w:pPr>
      <w:pStyle w:val="Footer"/>
      <w:rPr>
        <w:b/>
        <w:bCs/>
      </w:rPr>
    </w:pPr>
    <w:r w:rsidRPr="004E24A4">
      <w:rPr>
        <w:b/>
        <w:bCs/>
      </w:rPr>
      <w:t>CLASSIFIED</w:t>
    </w:r>
    <w:r w:rsidRPr="004E24A4">
      <w:rPr>
        <w:b/>
        <w:bCs/>
      </w:rPr>
      <w:ptab w:relativeTo="margin" w:alignment="center" w:leader="none"/>
    </w:r>
    <w:r w:rsidRPr="004E24A4">
      <w:rPr>
        <w:b/>
        <w:bCs/>
        <w:color w:val="943634" w:themeColor="accent2" w:themeShade="BF"/>
      </w:rPr>
      <w:t>NOFORN // TS // SCI</w:t>
    </w:r>
    <w:r w:rsidRPr="004E24A4">
      <w:rPr>
        <w:b/>
        <w:bCs/>
      </w:rPr>
      <w:ptab w:relativeTo="margin" w:alignment="right" w:leader="none"/>
    </w:r>
    <w:r w:rsidRPr="004E24A4">
      <w:rPr>
        <w:b/>
        <w:bCs/>
      </w:rPr>
      <w:t>SAC</w:t>
    </w:r>
    <w:r>
      <w:rPr>
        <w:b/>
        <w:bCs/>
      </w:rPr>
      <w:t xml:space="preserve"> </w:t>
    </w:r>
    <w:r w:rsidRPr="004E24A4">
      <w:rPr>
        <w:b/>
        <w:bCs/>
      </w:rPr>
      <w:t>//</w:t>
    </w:r>
    <w:r>
      <w:rPr>
        <w:b/>
        <w:bCs/>
      </w:rPr>
      <w:t xml:space="preserve"> </w:t>
    </w:r>
    <w:r w:rsidRPr="004E24A4">
      <w:rPr>
        <w:b/>
        <w:bCs/>
      </w:rPr>
      <w:t>JSOC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2958" w14:textId="77777777" w:rsidR="000676C3" w:rsidRDefault="000676C3">
      <w:pPr>
        <w:spacing w:line="240" w:lineRule="auto"/>
      </w:pPr>
      <w:r>
        <w:separator/>
      </w:r>
    </w:p>
  </w:footnote>
  <w:footnote w:type="continuationSeparator" w:id="0">
    <w:p w14:paraId="6F32927D" w14:textId="77777777" w:rsidR="000676C3" w:rsidRDefault="000676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DC26" w14:textId="77777777" w:rsidR="009E4B2B" w:rsidRDefault="00000000">
    <w:pPr>
      <w:pStyle w:val="Header"/>
    </w:pPr>
    <w:r>
      <w:rPr>
        <w:noProof/>
      </w:rPr>
      <w:pict w14:anchorId="1EDEB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1" o:spid="_x0000_s1029" type="#_x0000_t75" style="position:absolute;margin-left:0;margin-top:0;width:467.5pt;height:507.6pt;z-index:-251657216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992B" w14:textId="77777777" w:rsidR="00F34F00" w:rsidRDefault="00000000">
    <w:pPr>
      <w:jc w:val="right"/>
    </w:pPr>
    <w:r>
      <w:rPr>
        <w:noProof/>
      </w:rPr>
      <w:pict w14:anchorId="604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2" o:spid="_x0000_s1030" type="#_x0000_t75" style="position:absolute;left:0;text-align:left;margin-left:0;margin-top:0;width:467.5pt;height:507.6pt;z-index:-251656192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  <w:r w:rsidR="00B3441C">
      <w:t>77</w:t>
    </w:r>
    <w:r w:rsidR="00B3441C" w:rsidRPr="00B3441C">
      <w:rPr>
        <w:vertAlign w:val="superscript"/>
      </w:rPr>
      <w:t>th</w:t>
    </w:r>
    <w:r w:rsidR="00B3441C">
      <w:t xml:space="preserve"> JOINT SPECIAL OPERATIONS COMMAND DOSSIER</w:t>
    </w:r>
  </w:p>
  <w:p w14:paraId="7172C7CE" w14:textId="2DCAA8C2" w:rsidR="00F34F00" w:rsidRDefault="00000000">
    <w:pPr>
      <w:jc w:val="right"/>
    </w:pPr>
    <w:r>
      <w:t xml:space="preserve">MISSION </w:t>
    </w:r>
    <w:r w:rsidR="00B3441C">
      <w:t>NO:</w:t>
    </w:r>
    <w:r>
      <w:t xml:space="preserve"> </w:t>
    </w:r>
    <w:r w:rsidR="00B3441C">
      <w:t>20042</w:t>
    </w:r>
    <w:r w:rsidR="007B369E">
      <w:t>8</w:t>
    </w:r>
    <w:r w:rsidR="00B3441C">
      <w:t>-</w:t>
    </w:r>
    <w:r w:rsidR="007B369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B853" w14:textId="77777777" w:rsidR="009E4B2B" w:rsidRDefault="00000000">
    <w:pPr>
      <w:pStyle w:val="Header"/>
    </w:pPr>
    <w:r>
      <w:rPr>
        <w:noProof/>
      </w:rPr>
      <w:pict w14:anchorId="6AAF4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0" o:spid="_x0000_s1028" type="#_x0000_t75" style="position:absolute;margin-left:0;margin-top:0;width:467.5pt;height:507.6pt;z-index:-251658240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9CB"/>
    <w:multiLevelType w:val="multilevel"/>
    <w:tmpl w:val="EDE85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8661B"/>
    <w:multiLevelType w:val="multilevel"/>
    <w:tmpl w:val="E72AC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412C9"/>
    <w:multiLevelType w:val="multilevel"/>
    <w:tmpl w:val="CE54E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2054"/>
    <w:multiLevelType w:val="multilevel"/>
    <w:tmpl w:val="EA20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644368">
    <w:abstractNumId w:val="3"/>
  </w:num>
  <w:num w:numId="2" w16cid:durableId="1075473126">
    <w:abstractNumId w:val="2"/>
  </w:num>
  <w:num w:numId="3" w16cid:durableId="1638684265">
    <w:abstractNumId w:val="1"/>
  </w:num>
  <w:num w:numId="4" w16cid:durableId="1569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1C"/>
    <w:rsid w:val="00005DA8"/>
    <w:rsid w:val="00060B9C"/>
    <w:rsid w:val="000676C3"/>
    <w:rsid w:val="0007292F"/>
    <w:rsid w:val="00090EB5"/>
    <w:rsid w:val="000B275E"/>
    <w:rsid w:val="001604FE"/>
    <w:rsid w:val="0016626E"/>
    <w:rsid w:val="001B1983"/>
    <w:rsid w:val="001B5ED4"/>
    <w:rsid w:val="001C0B40"/>
    <w:rsid w:val="001F0B9B"/>
    <w:rsid w:val="00294333"/>
    <w:rsid w:val="002B28E8"/>
    <w:rsid w:val="00344403"/>
    <w:rsid w:val="00345EBA"/>
    <w:rsid w:val="00352C60"/>
    <w:rsid w:val="003E1F26"/>
    <w:rsid w:val="004051EB"/>
    <w:rsid w:val="00427309"/>
    <w:rsid w:val="00436359"/>
    <w:rsid w:val="00452AA9"/>
    <w:rsid w:val="004E24A4"/>
    <w:rsid w:val="0051600B"/>
    <w:rsid w:val="0051628F"/>
    <w:rsid w:val="005648E6"/>
    <w:rsid w:val="005A2E81"/>
    <w:rsid w:val="00607914"/>
    <w:rsid w:val="00651BC1"/>
    <w:rsid w:val="006A5D74"/>
    <w:rsid w:val="007B369E"/>
    <w:rsid w:val="007C1C71"/>
    <w:rsid w:val="007E128B"/>
    <w:rsid w:val="008406FA"/>
    <w:rsid w:val="00845722"/>
    <w:rsid w:val="0087319F"/>
    <w:rsid w:val="00882A59"/>
    <w:rsid w:val="008C7513"/>
    <w:rsid w:val="00925F03"/>
    <w:rsid w:val="00926B72"/>
    <w:rsid w:val="0098785B"/>
    <w:rsid w:val="009945CD"/>
    <w:rsid w:val="009E4B2B"/>
    <w:rsid w:val="009E5307"/>
    <w:rsid w:val="00A641EF"/>
    <w:rsid w:val="00B15840"/>
    <w:rsid w:val="00B1716C"/>
    <w:rsid w:val="00B22622"/>
    <w:rsid w:val="00B3441C"/>
    <w:rsid w:val="00BE3614"/>
    <w:rsid w:val="00C94390"/>
    <w:rsid w:val="00DC291A"/>
    <w:rsid w:val="00DD2338"/>
    <w:rsid w:val="00DD31CE"/>
    <w:rsid w:val="00E33C91"/>
    <w:rsid w:val="00E61B9B"/>
    <w:rsid w:val="00E65053"/>
    <w:rsid w:val="00E70B53"/>
    <w:rsid w:val="00E95A87"/>
    <w:rsid w:val="00ED400F"/>
    <w:rsid w:val="00F028E4"/>
    <w:rsid w:val="00F161E4"/>
    <w:rsid w:val="00F34F00"/>
    <w:rsid w:val="00F368CB"/>
    <w:rsid w:val="00FA0E6F"/>
    <w:rsid w:val="00FA6768"/>
    <w:rsid w:val="00FD23D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082"/>
  <w15:docId w15:val="{50478E93-6C92-4E47-8A09-FB61DDF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1C"/>
  </w:style>
  <w:style w:type="paragraph" w:styleId="Footer">
    <w:name w:val="footer"/>
    <w:basedOn w:val="Normal"/>
    <w:link w:val="Foot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Custom%20Office%20Templates\Mission%20Doss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D5BC-C240-4CD9-B7F4-B01E50AC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Mission Dossier.dotx</Template>
  <TotalTime>573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Raghav M</dc:creator>
  <cp:lastModifiedBy>Akash Raghav M</cp:lastModifiedBy>
  <cp:revision>60</cp:revision>
  <dcterms:created xsi:type="dcterms:W3CDTF">2023-05-26T05:00:00Z</dcterms:created>
  <dcterms:modified xsi:type="dcterms:W3CDTF">2023-10-19T15:55:00Z</dcterms:modified>
</cp:coreProperties>
</file>